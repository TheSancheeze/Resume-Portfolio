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DF855" w14:textId="640B1D7E" w:rsidR="005F477F" w:rsidRDefault="00F17942">
      <w:pPr>
        <w:pStyle w:val="Name"/>
      </w:pPr>
      <w:r>
        <w:t>erick sanchez</w:t>
      </w:r>
    </w:p>
    <w:p w14:paraId="69CC837B" w14:textId="0CD93DBB" w:rsidR="005F477F" w:rsidRDefault="007121E1">
      <w:pPr>
        <w:pStyle w:val="ContactInfo"/>
      </w:pPr>
      <w:r>
        <w:t>Santa Clarita</w:t>
      </w:r>
      <w:r w:rsidR="00F17942">
        <w:t xml:space="preserve">, CA | 818-310-7358 | </w:t>
      </w:r>
      <w:hyperlink r:id="rId7" w:history="1">
        <w:r w:rsidR="00F17942" w:rsidRPr="001F0410">
          <w:rPr>
            <w:rStyle w:val="Hyperlink"/>
          </w:rPr>
          <w:t>ericksanchez96@yahoo.com</w:t>
        </w:r>
      </w:hyperlink>
    </w:p>
    <w:p w14:paraId="6021CC4A" w14:textId="53AF9962" w:rsidR="00F17942" w:rsidRDefault="00F17942">
      <w:pPr>
        <w:pStyle w:val="ContactInfo"/>
      </w:pPr>
      <w:hyperlink r:id="rId8" w:history="1">
        <w:r w:rsidRPr="001F0410">
          <w:rPr>
            <w:rStyle w:val="Hyperlink"/>
          </w:rPr>
          <w:t>https://thesancheeze.github.io/Resume-Portfolio</w:t>
        </w:r>
        <w:r w:rsidRPr="001F0410">
          <w:rPr>
            <w:rStyle w:val="Hyperlink"/>
          </w:rPr>
          <w:t>/</w:t>
        </w:r>
      </w:hyperlink>
      <w:r>
        <w:t xml:space="preserve"> </w:t>
      </w:r>
    </w:p>
    <w:p w14:paraId="65DD0522" w14:textId="77777777" w:rsidR="005F477F" w:rsidRDefault="00AE2700">
      <w:pPr>
        <w:pStyle w:val="Heading1"/>
      </w:pPr>
      <w:sdt>
        <w:sdtPr>
          <w:id w:val="-819804518"/>
          <w:placeholder>
            <w:docPart w:val="9DC99305B727D144B0C7658608A24621"/>
          </w:placeholder>
          <w:temporary/>
          <w:showingPlcHdr/>
          <w15:appearance w15:val="hidden"/>
        </w:sdtPr>
        <w:sdtEndPr/>
        <w:sdtContent>
          <w:r>
            <w:t>Skills Summary</w:t>
          </w:r>
        </w:sdtContent>
      </w:sdt>
    </w:p>
    <w:p w14:paraId="16DB7E20" w14:textId="77777777" w:rsidR="00741BF4" w:rsidRDefault="00741BF4" w:rsidP="00601B56">
      <w:pPr>
        <w:pStyle w:val="ListParagraph"/>
        <w:numPr>
          <w:ilvl w:val="0"/>
          <w:numId w:val="12"/>
        </w:numPr>
        <w:spacing w:after="180"/>
        <w:sectPr w:rsidR="00741BF4">
          <w:headerReference w:type="default" r:id="rId9"/>
          <w:footerReference w:type="default" r:id="rId10"/>
          <w:headerReference w:type="first" r:id="rId11"/>
          <w:pgSz w:w="12240" w:h="15840"/>
          <w:pgMar w:top="1152" w:right="1123" w:bottom="1195" w:left="1123" w:header="432" w:footer="720" w:gutter="0"/>
          <w:cols w:space="720"/>
          <w:titlePg/>
          <w:docGrid w:linePitch="360"/>
        </w:sectPr>
      </w:pPr>
    </w:p>
    <w:p w14:paraId="6B1AE86D" w14:textId="3DA1891B" w:rsidR="005F477F" w:rsidRDefault="00601B56" w:rsidP="00601B56">
      <w:pPr>
        <w:pStyle w:val="ListParagraph"/>
        <w:numPr>
          <w:ilvl w:val="0"/>
          <w:numId w:val="12"/>
        </w:numPr>
        <w:spacing w:after="180"/>
      </w:pPr>
      <w:r>
        <w:t>C/C++</w:t>
      </w:r>
    </w:p>
    <w:p w14:paraId="7915B6C8" w14:textId="7EF9C28F" w:rsidR="00601B56" w:rsidRDefault="00601B56" w:rsidP="00601B56">
      <w:pPr>
        <w:pStyle w:val="ListParagraph"/>
        <w:numPr>
          <w:ilvl w:val="0"/>
          <w:numId w:val="12"/>
        </w:numPr>
        <w:spacing w:after="180"/>
      </w:pPr>
      <w:r>
        <w:t>Java</w:t>
      </w:r>
      <w:r w:rsidR="00741BF4">
        <w:t>/JavaScript</w:t>
      </w:r>
    </w:p>
    <w:p w14:paraId="35269239" w14:textId="0784D61B" w:rsidR="00601B56" w:rsidRDefault="00741BF4" w:rsidP="00601B56">
      <w:pPr>
        <w:pStyle w:val="ListParagraph"/>
        <w:numPr>
          <w:ilvl w:val="0"/>
          <w:numId w:val="12"/>
        </w:numPr>
        <w:spacing w:after="180"/>
      </w:pPr>
      <w:r>
        <w:t>React</w:t>
      </w:r>
    </w:p>
    <w:p w14:paraId="6F68A86B" w14:textId="4A54F152" w:rsidR="00601B56" w:rsidRDefault="00741BF4" w:rsidP="00601B56">
      <w:pPr>
        <w:pStyle w:val="ListParagraph"/>
        <w:numPr>
          <w:ilvl w:val="0"/>
          <w:numId w:val="12"/>
        </w:numPr>
        <w:spacing w:after="180"/>
      </w:pPr>
      <w:r>
        <w:t>Git</w:t>
      </w:r>
    </w:p>
    <w:p w14:paraId="0D7977E8" w14:textId="023E0E41" w:rsidR="00601B56" w:rsidRDefault="00601B56" w:rsidP="00601B56">
      <w:pPr>
        <w:pStyle w:val="ListParagraph"/>
        <w:numPr>
          <w:ilvl w:val="0"/>
          <w:numId w:val="12"/>
        </w:numPr>
        <w:spacing w:after="180"/>
      </w:pPr>
      <w:r>
        <w:t>Microsoft Excel</w:t>
      </w:r>
    </w:p>
    <w:p w14:paraId="21B58DFC" w14:textId="05D59048" w:rsidR="00601B56" w:rsidRDefault="00601B56" w:rsidP="00601B56">
      <w:pPr>
        <w:pStyle w:val="ListParagraph"/>
        <w:numPr>
          <w:ilvl w:val="0"/>
          <w:numId w:val="12"/>
        </w:numPr>
        <w:spacing w:after="180"/>
      </w:pPr>
      <w:r>
        <w:t>Python</w:t>
      </w:r>
    </w:p>
    <w:p w14:paraId="6D0CC71C" w14:textId="7F059BCA" w:rsidR="00601B56" w:rsidRDefault="00601B56" w:rsidP="00601B56">
      <w:pPr>
        <w:pStyle w:val="ListParagraph"/>
        <w:numPr>
          <w:ilvl w:val="0"/>
          <w:numId w:val="12"/>
        </w:numPr>
        <w:spacing w:after="180"/>
      </w:pPr>
      <w:r>
        <w:t>Data Entry</w:t>
      </w:r>
    </w:p>
    <w:p w14:paraId="15368D9F" w14:textId="02238983" w:rsidR="00601B56" w:rsidRDefault="00601B56" w:rsidP="00601B56">
      <w:pPr>
        <w:pStyle w:val="ListParagraph"/>
        <w:numPr>
          <w:ilvl w:val="0"/>
          <w:numId w:val="12"/>
        </w:numPr>
        <w:spacing w:after="180"/>
      </w:pPr>
      <w:r>
        <w:t>TypeScript</w:t>
      </w:r>
    </w:p>
    <w:p w14:paraId="285F0EC1" w14:textId="37BAA863" w:rsidR="00601B56" w:rsidRDefault="00601B56" w:rsidP="00601B56">
      <w:pPr>
        <w:pStyle w:val="ListParagraph"/>
        <w:numPr>
          <w:ilvl w:val="0"/>
          <w:numId w:val="12"/>
        </w:numPr>
        <w:spacing w:after="180"/>
      </w:pPr>
      <w:r>
        <w:t>Spanish</w:t>
      </w:r>
    </w:p>
    <w:p w14:paraId="7D826158" w14:textId="6F806F69" w:rsidR="00741BF4" w:rsidRDefault="00741BF4" w:rsidP="00741BF4">
      <w:pPr>
        <w:pStyle w:val="ListParagraph"/>
        <w:numPr>
          <w:ilvl w:val="0"/>
          <w:numId w:val="12"/>
        </w:numPr>
        <w:spacing w:after="180"/>
        <w:sectPr w:rsidR="00741BF4" w:rsidSect="00741BF4">
          <w:type w:val="continuous"/>
          <w:pgSz w:w="12240" w:h="15840"/>
          <w:pgMar w:top="1152" w:right="1123" w:bottom="1195" w:left="1123" w:header="432" w:footer="720" w:gutter="0"/>
          <w:cols w:num="2" w:space="720"/>
          <w:titlePg/>
          <w:docGrid w:linePitch="360"/>
        </w:sectPr>
      </w:pPr>
      <w:r>
        <w:t>Object-Oriented Programming</w:t>
      </w:r>
    </w:p>
    <w:p w14:paraId="0253A034" w14:textId="77777777" w:rsidR="005F477F" w:rsidRDefault="00AE2700">
      <w:pPr>
        <w:pStyle w:val="Heading1"/>
      </w:pPr>
      <w:sdt>
        <w:sdtPr>
          <w:id w:val="-1150367223"/>
          <w:placeholder>
            <w:docPart w:val="C8AFF2851A35874CB335EB7D4C2BA2E1"/>
          </w:placeholder>
          <w:temporary/>
          <w:showingPlcHdr/>
          <w15:appearance w15:val="hidden"/>
        </w:sdtPr>
        <w:sdtEndPr/>
        <w:sdtContent>
          <w:r>
            <w:t>Education</w:t>
          </w:r>
        </w:sdtContent>
      </w:sdt>
    </w:p>
    <w:p w14:paraId="5D358F14" w14:textId="2BA88718" w:rsidR="005F477F" w:rsidRDefault="006F486E">
      <w:pPr>
        <w:pStyle w:val="Heading2"/>
      </w:pPr>
      <w:r>
        <w:t>BS in Computer Science | Minor in Mathematics | May 2022</w:t>
      </w:r>
    </w:p>
    <w:p w14:paraId="6ABEE834" w14:textId="4036FD22" w:rsidR="005F477F" w:rsidRDefault="006F486E">
      <w:r>
        <w:t>Relevant Coursework: Software Engineering, Operating Systems, Machine Learning, Algorithms, Data Structures.</w:t>
      </w:r>
    </w:p>
    <w:p w14:paraId="38DEFFFD" w14:textId="77777777" w:rsidR="005F477F" w:rsidRDefault="00AE2700">
      <w:pPr>
        <w:pStyle w:val="Heading1"/>
      </w:pPr>
      <w:sdt>
        <w:sdtPr>
          <w:id w:val="617349259"/>
          <w:placeholder>
            <w:docPart w:val="6A136319306F44489450CC204AF55922"/>
          </w:placeholder>
          <w:temporary/>
          <w:showingPlcHdr/>
          <w15:appearance w15:val="hidden"/>
        </w:sdtPr>
        <w:sdtEndPr/>
        <w:sdtContent>
          <w:r>
            <w:t>Experience</w:t>
          </w:r>
        </w:sdtContent>
      </w:sdt>
    </w:p>
    <w:p w14:paraId="5E0F525E" w14:textId="59151C40" w:rsidR="005F477F" w:rsidRDefault="006F486E">
      <w:pPr>
        <w:pStyle w:val="Heading2"/>
      </w:pPr>
      <w:r>
        <w:t>PerkinElmer</w:t>
      </w:r>
    </w:p>
    <w:p w14:paraId="0CD7C89A" w14:textId="19DEA81C" w:rsidR="005F477F" w:rsidRDefault="006F486E">
      <w:pPr>
        <w:pStyle w:val="Heading3"/>
      </w:pPr>
      <w:r>
        <w:t>Sr. Specimen Processor | Oct 2020 – May 2022</w:t>
      </w:r>
    </w:p>
    <w:p w14:paraId="24CDB044" w14:textId="0555C89F" w:rsidR="00743A0F" w:rsidRDefault="00B75B84">
      <w:r>
        <w:t xml:space="preserve">Correctly and accurately the SOPs </w:t>
      </w:r>
      <w:r w:rsidR="00242008">
        <w:t>to</w:t>
      </w:r>
      <w:r>
        <w:t xml:space="preserve"> ensure their utmost quality and accuracy. Assisted my supervisor, as well as adjacent departments’ supervisors, in increasing production in addition to optimizing the </w:t>
      </w:r>
      <w:r w:rsidR="00242008">
        <w:t>workflow</w:t>
      </w:r>
      <w:r>
        <w:t xml:space="preserve">. </w:t>
      </w:r>
    </w:p>
    <w:p w14:paraId="60A8C92B" w14:textId="0DEBCE5F" w:rsidR="00743A0F" w:rsidRPr="00743A0F" w:rsidRDefault="00743A0F">
      <w:pPr>
        <w:rPr>
          <w:u w:val="single"/>
        </w:rPr>
      </w:pPr>
      <w:r>
        <w:rPr>
          <w:u w:val="single"/>
        </w:rPr>
        <w:t>Key Accomplishments:</w:t>
      </w:r>
    </w:p>
    <w:p w14:paraId="50D6986C" w14:textId="645FA43A" w:rsidR="00743A0F" w:rsidRDefault="00743A0F" w:rsidP="00743A0F">
      <w:pPr>
        <w:pStyle w:val="ListParagraph"/>
        <w:numPr>
          <w:ilvl w:val="0"/>
          <w:numId w:val="11"/>
        </w:numPr>
      </w:pPr>
      <w:r>
        <w:t xml:space="preserve">Created and </w:t>
      </w:r>
      <w:r w:rsidR="00242008">
        <w:t>automated</w:t>
      </w:r>
      <w:r>
        <w:t xml:space="preserve"> several Microsoft Excel workbooks using TypeScript.</w:t>
      </w:r>
    </w:p>
    <w:p w14:paraId="4BE9301E" w14:textId="7876FF52" w:rsidR="00242008" w:rsidRDefault="00242008" w:rsidP="00743A0F">
      <w:pPr>
        <w:pStyle w:val="ListParagraph"/>
        <w:numPr>
          <w:ilvl w:val="0"/>
          <w:numId w:val="11"/>
        </w:numPr>
      </w:pPr>
      <w:r>
        <w:t>Resolved IT related issues regarding our computer workstations and/or network.</w:t>
      </w:r>
    </w:p>
    <w:p w14:paraId="6AEBFE33" w14:textId="5946F71D" w:rsidR="005F477F" w:rsidRDefault="00743A0F" w:rsidP="00BB427B">
      <w:pPr>
        <w:pStyle w:val="ListParagraph"/>
        <w:numPr>
          <w:ilvl w:val="0"/>
          <w:numId w:val="11"/>
        </w:numPr>
      </w:pPr>
      <w:r>
        <w:t xml:space="preserve">Provided training and mentoring for new </w:t>
      </w:r>
      <w:r w:rsidR="00BB427B">
        <w:t>Specimen Processors.</w:t>
      </w:r>
    </w:p>
    <w:p w14:paraId="1282EBCE" w14:textId="5A68ABCD" w:rsidR="00BB427B" w:rsidRPr="00BB427B" w:rsidRDefault="00BB427B" w:rsidP="00BB427B">
      <w:pPr>
        <w:rPr>
          <w:b/>
          <w:bCs/>
          <w:i/>
          <w:iCs/>
          <w:sz w:val="26"/>
          <w:szCs w:val="26"/>
        </w:rPr>
      </w:pPr>
      <w:r w:rsidRPr="00BB427B">
        <w:rPr>
          <w:b/>
          <w:bCs/>
          <w:i/>
          <w:iCs/>
          <w:sz w:val="26"/>
          <w:szCs w:val="26"/>
        </w:rPr>
        <w:t>Quest Diagnostics</w:t>
      </w:r>
    </w:p>
    <w:p w14:paraId="7C93C0AB" w14:textId="7A0FB764" w:rsidR="00BB427B" w:rsidRDefault="00BB427B" w:rsidP="00BB427B">
      <w:pPr>
        <w:rPr>
          <w:i/>
          <w:iCs/>
        </w:rPr>
      </w:pPr>
      <w:r w:rsidRPr="00BB427B">
        <w:rPr>
          <w:i/>
          <w:iCs/>
        </w:rPr>
        <w:t>Speci</w:t>
      </w:r>
      <w:r>
        <w:rPr>
          <w:i/>
          <w:iCs/>
        </w:rPr>
        <w:t>men Technician II | Feb 2019 – Oct 2020</w:t>
      </w:r>
    </w:p>
    <w:p w14:paraId="47FB7FD9" w14:textId="50C5C493" w:rsidR="00BB427B" w:rsidRDefault="00BB427B" w:rsidP="00BB427B">
      <w:r>
        <w:t xml:space="preserve">Processed an average of 450 patient requisition per shift, making accuracy my priority without losing efficiency. Took the role as the main STAT processor, which required an extra attention to detail. </w:t>
      </w:r>
      <w:r w:rsidR="00242008">
        <w:t xml:space="preserve"> Assisted </w:t>
      </w:r>
      <w:r w:rsidR="00672138">
        <w:t>my manager with minor software/hardware related issues. Was the main point of contact regarding IT related issues on weekends.</w:t>
      </w:r>
    </w:p>
    <w:p w14:paraId="02FA0529" w14:textId="77777777" w:rsidR="007121E1" w:rsidRDefault="007121E1" w:rsidP="00BB427B">
      <w:pPr>
        <w:rPr>
          <w:b/>
          <w:bCs/>
          <w:i/>
          <w:iCs/>
          <w:sz w:val="26"/>
          <w:szCs w:val="26"/>
        </w:rPr>
      </w:pPr>
    </w:p>
    <w:p w14:paraId="4E130D39" w14:textId="0521F67E" w:rsidR="00672138" w:rsidRDefault="00672138" w:rsidP="00BB427B">
      <w:pPr>
        <w:rPr>
          <w:b/>
          <w:bCs/>
          <w:i/>
          <w:iCs/>
          <w:sz w:val="26"/>
          <w:szCs w:val="26"/>
        </w:rPr>
      </w:pPr>
      <w:r w:rsidRPr="00672138">
        <w:rPr>
          <w:b/>
          <w:bCs/>
          <w:i/>
          <w:iCs/>
          <w:sz w:val="26"/>
          <w:szCs w:val="26"/>
        </w:rPr>
        <w:lastRenderedPageBreak/>
        <w:t>IKEA</w:t>
      </w:r>
    </w:p>
    <w:p w14:paraId="5C5B4685" w14:textId="5B6985F9" w:rsidR="00672138" w:rsidRDefault="00672138" w:rsidP="00BB427B">
      <w:pPr>
        <w:rPr>
          <w:i/>
          <w:iCs/>
        </w:rPr>
      </w:pPr>
      <w:r>
        <w:rPr>
          <w:i/>
          <w:iCs/>
        </w:rPr>
        <w:t>Product Quality | Dec 2016 – Feb 2019</w:t>
      </w:r>
    </w:p>
    <w:p w14:paraId="7A4598E4" w14:textId="17414C4D" w:rsidR="00672138" w:rsidRPr="00672138" w:rsidRDefault="00672138" w:rsidP="00BB427B">
      <w:r>
        <w:t xml:space="preserve">Assisted my team in quality checking merchandise. Correctly and accurately entered data surrounding product that was coming through. Helped design Excel workbooks </w:t>
      </w:r>
      <w:r w:rsidR="00601B56">
        <w:t>for data entry. Assisted team in resolving hardware and network issues we faced.</w:t>
      </w:r>
    </w:p>
    <w:sectPr w:rsidR="00672138" w:rsidRPr="00672138" w:rsidSect="00741BF4">
      <w:type w:val="continuous"/>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EB8AA" w14:textId="77777777" w:rsidR="00AE2700" w:rsidRDefault="00AE2700">
      <w:pPr>
        <w:spacing w:after="0" w:line="240" w:lineRule="auto"/>
      </w:pPr>
      <w:r>
        <w:separator/>
      </w:r>
    </w:p>
  </w:endnote>
  <w:endnote w:type="continuationSeparator" w:id="0">
    <w:p w14:paraId="0BEB2780" w14:textId="77777777" w:rsidR="00AE2700" w:rsidRDefault="00AE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74C76280" w14:textId="77777777" w:rsidR="005F477F" w:rsidRDefault="00AE27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EE159" w14:textId="77777777" w:rsidR="00AE2700" w:rsidRDefault="00AE2700">
      <w:pPr>
        <w:spacing w:after="0" w:line="240" w:lineRule="auto"/>
      </w:pPr>
      <w:r>
        <w:separator/>
      </w:r>
    </w:p>
  </w:footnote>
  <w:footnote w:type="continuationSeparator" w:id="0">
    <w:p w14:paraId="46E9DCE5" w14:textId="77777777" w:rsidR="00AE2700" w:rsidRDefault="00AE2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1B738" w14:textId="77777777" w:rsidR="005F477F" w:rsidRDefault="00AE2700">
    <w:pPr>
      <w:pStyle w:val="Header"/>
    </w:pPr>
    <w:r>
      <w:rPr>
        <w:noProof/>
        <w:lang w:eastAsia="en-US"/>
      </w:rPr>
      <mc:AlternateContent>
        <mc:Choice Requires="wpg">
          <w:drawing>
            <wp:anchor distT="0" distB="0" distL="114300" distR="114300" simplePos="0" relativeHeight="251661312" behindDoc="0" locked="0" layoutInCell="1" allowOverlap="1" wp14:anchorId="28227B2E" wp14:editId="4DDC5187">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1B1732A3"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5505" w14:textId="77777777" w:rsidR="005F477F" w:rsidRDefault="00AE2700">
    <w:pPr>
      <w:pStyle w:val="Header"/>
    </w:pPr>
    <w:r>
      <w:rPr>
        <w:noProof/>
        <w:lang w:eastAsia="en-US"/>
      </w:rPr>
      <mc:AlternateContent>
        <mc:Choice Requires="wpg">
          <w:drawing>
            <wp:anchor distT="0" distB="0" distL="114300" distR="114300" simplePos="0" relativeHeight="251663360" behindDoc="0" locked="0" layoutInCell="1" allowOverlap="1" wp14:anchorId="18307C44" wp14:editId="171BF67A">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100BDB6"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38E3822"/>
    <w:multiLevelType w:val="multilevel"/>
    <w:tmpl w:val="CF940686"/>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91E3A1B"/>
    <w:multiLevelType w:val="hybridMultilevel"/>
    <w:tmpl w:val="CF940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E3E49"/>
    <w:multiLevelType w:val="hybridMultilevel"/>
    <w:tmpl w:val="8946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448586">
    <w:abstractNumId w:val="9"/>
  </w:num>
  <w:num w:numId="2" w16cid:durableId="681512404">
    <w:abstractNumId w:val="7"/>
  </w:num>
  <w:num w:numId="3" w16cid:durableId="172847172">
    <w:abstractNumId w:val="6"/>
  </w:num>
  <w:num w:numId="4" w16cid:durableId="1340737135">
    <w:abstractNumId w:val="5"/>
  </w:num>
  <w:num w:numId="5" w16cid:durableId="2074960212">
    <w:abstractNumId w:val="4"/>
  </w:num>
  <w:num w:numId="6" w16cid:durableId="1933858331">
    <w:abstractNumId w:val="8"/>
  </w:num>
  <w:num w:numId="7" w16cid:durableId="2002999642">
    <w:abstractNumId w:val="3"/>
  </w:num>
  <w:num w:numId="8" w16cid:durableId="1359159545">
    <w:abstractNumId w:val="2"/>
  </w:num>
  <w:num w:numId="9" w16cid:durableId="1567691563">
    <w:abstractNumId w:val="1"/>
  </w:num>
  <w:num w:numId="10" w16cid:durableId="874777105">
    <w:abstractNumId w:val="0"/>
  </w:num>
  <w:num w:numId="11" w16cid:durableId="2361046">
    <w:abstractNumId w:val="12"/>
  </w:num>
  <w:num w:numId="12" w16cid:durableId="1419250784">
    <w:abstractNumId w:val="11"/>
  </w:num>
  <w:num w:numId="13" w16cid:durableId="6557649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42"/>
    <w:rsid w:val="00242008"/>
    <w:rsid w:val="005F477F"/>
    <w:rsid w:val="00601B56"/>
    <w:rsid w:val="00672138"/>
    <w:rsid w:val="006F486E"/>
    <w:rsid w:val="007121E1"/>
    <w:rsid w:val="00741BF4"/>
    <w:rsid w:val="00743A0F"/>
    <w:rsid w:val="00AE2700"/>
    <w:rsid w:val="00B75B84"/>
    <w:rsid w:val="00BB427B"/>
    <w:rsid w:val="00D450D4"/>
    <w:rsid w:val="00F17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2D5CE"/>
  <w15:chartTrackingRefBased/>
  <w15:docId w15:val="{94C3E731-B976-8D45-AD0B-8622550BF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styleId="Hyperlink">
    <w:name w:val="Hyperlink"/>
    <w:basedOn w:val="DefaultParagraphFont"/>
    <w:uiPriority w:val="99"/>
    <w:unhideWhenUsed/>
    <w:rsid w:val="00F17942"/>
    <w:rPr>
      <w:color w:val="3D859C" w:themeColor="hyperlink"/>
      <w:u w:val="single"/>
    </w:rPr>
  </w:style>
  <w:style w:type="character" w:styleId="UnresolvedMention">
    <w:name w:val="Unresolved Mention"/>
    <w:basedOn w:val="DefaultParagraphFont"/>
    <w:uiPriority w:val="99"/>
    <w:semiHidden/>
    <w:unhideWhenUsed/>
    <w:rsid w:val="00F17942"/>
    <w:rPr>
      <w:color w:val="605E5C"/>
      <w:shd w:val="clear" w:color="auto" w:fill="E1DFDD"/>
    </w:rPr>
  </w:style>
  <w:style w:type="character" w:styleId="FollowedHyperlink">
    <w:name w:val="FollowedHyperlink"/>
    <w:basedOn w:val="DefaultParagraphFont"/>
    <w:uiPriority w:val="99"/>
    <w:semiHidden/>
    <w:unhideWhenUsed/>
    <w:rsid w:val="00F17942"/>
    <w:rPr>
      <w:color w:val="A65E82" w:themeColor="followedHyperlink"/>
      <w:u w:val="single"/>
    </w:rPr>
  </w:style>
  <w:style w:type="numbering" w:customStyle="1" w:styleId="CurrentList1">
    <w:name w:val="Current List1"/>
    <w:uiPriority w:val="99"/>
    <w:rsid w:val="00601B56"/>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ancheeze.github.io/Resume-Portfolio/"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ericksanchez96@yaho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ricksanchez/Library/Containers/com.microsoft.Word/Data/Library/Application%20Support/Microsoft/Office/16.0/DTS/en-US%7b004CF78C-0637-AA43-942C-B13BDE050E11%7d/%7bB612BAF9-610A-B148-B303-770755B5729C%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C99305B727D144B0C7658608A24621"/>
        <w:category>
          <w:name w:val="General"/>
          <w:gallery w:val="placeholder"/>
        </w:category>
        <w:types>
          <w:type w:val="bbPlcHdr"/>
        </w:types>
        <w:behaviors>
          <w:behavior w:val="content"/>
        </w:behaviors>
        <w:guid w:val="{26E32819-7765-744C-A648-37297B2D419A}"/>
      </w:docPartPr>
      <w:docPartBody>
        <w:p w:rsidR="00000000" w:rsidRDefault="00563F6E">
          <w:pPr>
            <w:pStyle w:val="9DC99305B727D144B0C7658608A24621"/>
          </w:pPr>
          <w:r>
            <w:t>Skills Summary</w:t>
          </w:r>
        </w:p>
      </w:docPartBody>
    </w:docPart>
    <w:docPart>
      <w:docPartPr>
        <w:name w:val="C8AFF2851A35874CB335EB7D4C2BA2E1"/>
        <w:category>
          <w:name w:val="General"/>
          <w:gallery w:val="placeholder"/>
        </w:category>
        <w:types>
          <w:type w:val="bbPlcHdr"/>
        </w:types>
        <w:behaviors>
          <w:behavior w:val="content"/>
        </w:behaviors>
        <w:guid w:val="{2D494816-F120-4E4F-BBA3-DF253FD3F004}"/>
      </w:docPartPr>
      <w:docPartBody>
        <w:p w:rsidR="00000000" w:rsidRDefault="00563F6E">
          <w:pPr>
            <w:pStyle w:val="C8AFF2851A35874CB335EB7D4C2BA2E1"/>
          </w:pPr>
          <w:r>
            <w:t>Education</w:t>
          </w:r>
        </w:p>
      </w:docPartBody>
    </w:docPart>
    <w:docPart>
      <w:docPartPr>
        <w:name w:val="6A136319306F44489450CC204AF55922"/>
        <w:category>
          <w:name w:val="General"/>
          <w:gallery w:val="placeholder"/>
        </w:category>
        <w:types>
          <w:type w:val="bbPlcHdr"/>
        </w:types>
        <w:behaviors>
          <w:behavior w:val="content"/>
        </w:behaviors>
        <w:guid w:val="{D6C5CF32-7C51-AE43-967B-AB899966B730}"/>
      </w:docPartPr>
      <w:docPartBody>
        <w:p w:rsidR="00000000" w:rsidRDefault="00563F6E">
          <w:pPr>
            <w:pStyle w:val="6A136319306F44489450CC204AF55922"/>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6E"/>
    <w:rsid w:val="0056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CA58E3EB2C2440B35309B04007526B">
    <w:name w:val="A4CA58E3EB2C2440B35309B04007526B"/>
  </w:style>
  <w:style w:type="paragraph" w:customStyle="1" w:styleId="19D51DCA34971C4EA0F3255456617842">
    <w:name w:val="19D51DCA34971C4EA0F3255456617842"/>
  </w:style>
  <w:style w:type="paragraph" w:customStyle="1" w:styleId="9DC99305B727D144B0C7658608A24621">
    <w:name w:val="9DC99305B727D144B0C7658608A24621"/>
  </w:style>
  <w:style w:type="paragraph" w:customStyle="1" w:styleId="9A8C7577E0590D488416693F65D0252E">
    <w:name w:val="9A8C7577E0590D488416693F65D0252E"/>
  </w:style>
  <w:style w:type="paragraph" w:customStyle="1" w:styleId="C8AFF2851A35874CB335EB7D4C2BA2E1">
    <w:name w:val="C8AFF2851A35874CB335EB7D4C2BA2E1"/>
  </w:style>
  <w:style w:type="paragraph" w:customStyle="1" w:styleId="75A5BCD9F2F64448896BE121F032E6EA">
    <w:name w:val="75A5BCD9F2F64448896BE121F032E6EA"/>
  </w:style>
  <w:style w:type="paragraph" w:customStyle="1" w:styleId="A5832FE40336DC48B6A034E4A4E38A12">
    <w:name w:val="A5832FE40336DC48B6A034E4A4E38A12"/>
  </w:style>
  <w:style w:type="paragraph" w:customStyle="1" w:styleId="6A136319306F44489450CC204AF55922">
    <w:name w:val="6A136319306F44489450CC204AF55922"/>
  </w:style>
  <w:style w:type="paragraph" w:customStyle="1" w:styleId="28FB9DADB52CE94F8161DB75749B5315">
    <w:name w:val="28FB9DADB52CE94F8161DB75749B5315"/>
  </w:style>
  <w:style w:type="paragraph" w:customStyle="1" w:styleId="0D5F6719EEE73B4C95191D1ED3952B18">
    <w:name w:val="0D5F6719EEE73B4C95191D1ED3952B18"/>
  </w:style>
  <w:style w:type="paragraph" w:customStyle="1" w:styleId="EE8F2D53F0792948B04183BDA62A9913">
    <w:name w:val="EE8F2D53F0792948B04183BDA62A9913"/>
  </w:style>
  <w:style w:type="paragraph" w:customStyle="1" w:styleId="3BAAD2B4D4D39B4BA8669DF52D1C0EFB">
    <w:name w:val="3BAAD2B4D4D39B4BA8669DF52D1C0EFB"/>
  </w:style>
  <w:style w:type="paragraph" w:customStyle="1" w:styleId="499E58D78A53124C9E9F63024FEF4D69">
    <w:name w:val="499E58D78A53124C9E9F63024FEF4D69"/>
  </w:style>
  <w:style w:type="paragraph" w:customStyle="1" w:styleId="18F17D9C4BFBD64988F21287AB4487AE">
    <w:name w:val="18F17D9C4BFBD64988F21287AB4487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Resume.dotx</Template>
  <TotalTime>46</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Sanchez, Erick</cp:lastModifiedBy>
  <cp:revision>1</cp:revision>
  <dcterms:created xsi:type="dcterms:W3CDTF">2022-05-05T19:17:00Z</dcterms:created>
  <dcterms:modified xsi:type="dcterms:W3CDTF">2022-05-05T20:08:00Z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